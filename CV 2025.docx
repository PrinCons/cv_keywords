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85083" w14:textId="4C3B46BA" w:rsidR="00064B64" w:rsidRPr="00457EDA" w:rsidRDefault="00F6242F" w:rsidP="00457EDA">
      <w:pPr>
        <w:spacing w:line="276" w:lineRule="auto"/>
        <w:rPr>
          <w:b/>
          <w:bCs/>
          <w:sz w:val="36"/>
          <w:szCs w:val="36"/>
        </w:rPr>
      </w:pPr>
      <w:r w:rsidRPr="00457EDA">
        <w:rPr>
          <w:b/>
          <w:bCs/>
          <w:sz w:val="36"/>
          <w:szCs w:val="36"/>
          <w:lang w:bidi="he-IL"/>
        </w:rPr>
        <w:t>Lina Tsyganov</w:t>
      </w:r>
    </w:p>
    <w:p w14:paraId="32F59432" w14:textId="73E636D0" w:rsidR="00064B64" w:rsidRPr="00C65131" w:rsidRDefault="00423577">
      <w:pPr>
        <w:pStyle w:val="ContactInfo"/>
        <w:rPr>
          <w:sz w:val="21"/>
          <w:szCs w:val="16"/>
        </w:rPr>
      </w:pPr>
      <w:r w:rsidRPr="00C65131">
        <w:rPr>
          <w:sz w:val="21"/>
          <w:szCs w:val="16"/>
        </w:rPr>
        <w:t>(</w:t>
      </w:r>
      <w:r w:rsidR="006F0EF0" w:rsidRPr="00C65131">
        <w:rPr>
          <w:sz w:val="21"/>
          <w:szCs w:val="16"/>
        </w:rPr>
        <w:t>917</w:t>
      </w:r>
      <w:r w:rsidRPr="00C65131">
        <w:rPr>
          <w:sz w:val="21"/>
          <w:szCs w:val="16"/>
        </w:rPr>
        <w:t>)</w:t>
      </w:r>
      <w:r w:rsidR="006F0EF0" w:rsidRPr="00C65131">
        <w:rPr>
          <w:sz w:val="21"/>
          <w:szCs w:val="16"/>
        </w:rPr>
        <w:t>443</w:t>
      </w:r>
      <w:r w:rsidRPr="00C65131">
        <w:rPr>
          <w:sz w:val="21"/>
          <w:szCs w:val="16"/>
        </w:rPr>
        <w:t>-</w:t>
      </w:r>
      <w:r w:rsidR="006F0EF0" w:rsidRPr="00C65131">
        <w:rPr>
          <w:sz w:val="21"/>
          <w:szCs w:val="16"/>
        </w:rPr>
        <w:t xml:space="preserve">7420 | </w:t>
      </w:r>
      <w:hyperlink r:id="rId8" w:history="1">
        <w:r w:rsidR="004471FE" w:rsidRPr="00C65131">
          <w:rPr>
            <w:rStyle w:val="Hyperlink"/>
            <w:sz w:val="21"/>
            <w:szCs w:val="16"/>
          </w:rPr>
          <w:t>lina.tsy25@gmail.com</w:t>
        </w:r>
      </w:hyperlink>
      <w:r w:rsidR="004471FE" w:rsidRPr="00C65131">
        <w:rPr>
          <w:sz w:val="21"/>
          <w:szCs w:val="16"/>
        </w:rPr>
        <w:t xml:space="preserve"> | </w:t>
      </w:r>
      <w:r w:rsidR="00457EDA" w:rsidRPr="00C65131">
        <w:rPr>
          <w:sz w:val="21"/>
          <w:szCs w:val="16"/>
        </w:rPr>
        <w:t>New York</w:t>
      </w:r>
      <w:r w:rsidR="00C65131" w:rsidRPr="00C65131">
        <w:rPr>
          <w:sz w:val="21"/>
          <w:szCs w:val="16"/>
        </w:rPr>
        <w:t xml:space="preserve"> | </w:t>
      </w:r>
      <w:hyperlink r:id="rId9" w:history="1">
        <w:r w:rsidR="00C65131" w:rsidRPr="00C65131">
          <w:rPr>
            <w:rStyle w:val="Hyperlink"/>
            <w:sz w:val="21"/>
            <w:szCs w:val="16"/>
          </w:rPr>
          <w:t>Portfolio (GitHub)</w:t>
        </w:r>
      </w:hyperlink>
    </w:p>
    <w:p w14:paraId="12431D81" w14:textId="22749BF3" w:rsidR="00064B64" w:rsidRDefault="008777FE">
      <w:pPr>
        <w:pStyle w:val="Heading1"/>
      </w:pPr>
      <w:r>
        <w:t>About Me</w:t>
      </w:r>
    </w:p>
    <w:p w14:paraId="78AF0EB1" w14:textId="08C31215" w:rsidR="008B56FA" w:rsidRDefault="008777FE" w:rsidP="008777FE">
      <w:pPr>
        <w:pStyle w:val="ListBullet"/>
        <w:numPr>
          <w:ilvl w:val="0"/>
          <w:numId w:val="0"/>
        </w:numPr>
        <w:ind w:left="216" w:hanging="216"/>
        <w:rPr>
          <w:lang w:val="en-IL" w:eastAsia="en-US" w:bidi="he-IL"/>
        </w:rPr>
      </w:pPr>
      <w:r>
        <w:rPr>
          <w:lang w:eastAsia="en-US" w:bidi="he-IL"/>
        </w:rPr>
        <w:t xml:space="preserve">I am a </w:t>
      </w:r>
      <w:r>
        <w:rPr>
          <w:lang w:val="en-IL" w:eastAsia="en-US" w:bidi="he-IL"/>
        </w:rPr>
        <w:t>data analyst</w:t>
      </w:r>
      <w:r w:rsidR="008B56FA" w:rsidRPr="008B56FA">
        <w:rPr>
          <w:lang w:val="en-IL" w:eastAsia="en-US" w:bidi="he-IL"/>
        </w:rPr>
        <w:t xml:space="preserve"> </w:t>
      </w:r>
      <w:r>
        <w:rPr>
          <w:lang w:val="en-IL" w:eastAsia="en-US" w:bidi="he-IL"/>
        </w:rPr>
        <w:t>with experience in SQL, Python</w:t>
      </w:r>
      <w:r w:rsidR="003F3D5E">
        <w:rPr>
          <w:lang w:val="en-IL" w:eastAsia="en-US" w:bidi="he-IL"/>
        </w:rPr>
        <w:t>,</w:t>
      </w:r>
      <w:r>
        <w:rPr>
          <w:lang w:val="en-IL" w:eastAsia="en-US" w:bidi="he-IL"/>
        </w:rPr>
        <w:t xml:space="preserve"> and Looker. Besides my technical abilities, I am skilled in </w:t>
      </w:r>
      <w:r w:rsidR="008B56FA" w:rsidRPr="008777FE">
        <w:rPr>
          <w:lang w:val="en-IL" w:eastAsia="en-US" w:bidi="he-IL"/>
        </w:rPr>
        <w:t>data</w:t>
      </w:r>
      <w:r>
        <w:rPr>
          <w:lang w:val="en-IL" w:eastAsia="en-US" w:bidi="he-IL"/>
        </w:rPr>
        <w:t xml:space="preserve"> communication: </w:t>
      </w:r>
      <w:r w:rsidR="008B56FA" w:rsidRPr="008777FE">
        <w:rPr>
          <w:lang w:val="en-IL" w:eastAsia="en-US" w:bidi="he-IL"/>
        </w:rPr>
        <w:t>translating complex data</w:t>
      </w:r>
      <w:r w:rsidR="003F3D5E">
        <w:rPr>
          <w:lang w:val="en-IL" w:eastAsia="en-US" w:bidi="he-IL"/>
        </w:rPr>
        <w:t xml:space="preserve"> analytics</w:t>
      </w:r>
      <w:r w:rsidR="008B56FA" w:rsidRPr="008777FE">
        <w:rPr>
          <w:lang w:val="en-IL" w:eastAsia="en-US" w:bidi="he-IL"/>
        </w:rPr>
        <w:t xml:space="preserve"> insights into actionable strategies</w:t>
      </w:r>
      <w:r w:rsidR="008B56FA" w:rsidRPr="008B56FA">
        <w:rPr>
          <w:lang w:val="en-IL" w:eastAsia="en-US" w:bidi="he-IL"/>
        </w:rPr>
        <w:t xml:space="preserve"> for</w:t>
      </w:r>
      <w:r>
        <w:rPr>
          <w:lang w:val="en-IL" w:eastAsia="en-US" w:bidi="he-IL"/>
        </w:rPr>
        <w:t xml:space="preserve"> </w:t>
      </w:r>
      <w:r w:rsidR="008B56FA" w:rsidRPr="008B56FA">
        <w:rPr>
          <w:lang w:val="en-IL" w:eastAsia="en-US" w:bidi="he-IL"/>
        </w:rPr>
        <w:t>stakeholders and cross-functional teams.</w:t>
      </w:r>
      <w:r>
        <w:rPr>
          <w:lang w:val="en-IL" w:eastAsia="en-US" w:bidi="he-IL"/>
        </w:rPr>
        <w:t xml:space="preserve"> I am interested in a position that would be challanging, dynamic and impactful. </w:t>
      </w:r>
    </w:p>
    <w:p w14:paraId="0A09FEE5" w14:textId="0CF50FC9" w:rsidR="008777FE" w:rsidRPr="000D1D97" w:rsidRDefault="008777FE" w:rsidP="008777FE">
      <w:pPr>
        <w:pStyle w:val="ListBullet"/>
        <w:numPr>
          <w:ilvl w:val="0"/>
          <w:numId w:val="0"/>
        </w:numPr>
        <w:ind w:left="216" w:hanging="216"/>
        <w:rPr>
          <w:lang w:eastAsia="en-US" w:bidi="he-IL"/>
        </w:rPr>
      </w:pPr>
      <w:r>
        <w:rPr>
          <w:lang w:val="en-IL" w:eastAsia="en-US" w:bidi="he-IL"/>
        </w:rPr>
        <w:t xml:space="preserve">After several years working as an analyst in digital marketing, I attended Coller School of Management at Tel Aviv University to obtain a B.A. in Business Mangement, as well as a B.A. and M.A. in Linguistics. I conducted corpus research, and designed, executed and analyzed several experiments in my field. This background allows me to understand the statistic, business, and rhetorical aspects of data. </w:t>
      </w:r>
    </w:p>
    <w:p w14:paraId="2BD1F075" w14:textId="64F55C26" w:rsidR="00C022F0" w:rsidRPr="003E393B" w:rsidRDefault="008777FE" w:rsidP="008777FE">
      <w:pPr>
        <w:pStyle w:val="ListBullet"/>
        <w:numPr>
          <w:ilvl w:val="0"/>
          <w:numId w:val="0"/>
        </w:numPr>
        <w:ind w:left="216" w:hanging="216"/>
        <w:rPr>
          <w:lang w:val="en-IL" w:eastAsia="en-US" w:bidi="he-IL"/>
        </w:rPr>
      </w:pPr>
      <w:r>
        <w:rPr>
          <w:lang w:val="en-IL" w:eastAsia="en-US" w:bidi="he-IL"/>
        </w:rPr>
        <w:t>I had to leave my last job because I moved to the US from Tel Aviv; I was considere a valuable member of a product-focused Data team</w:t>
      </w:r>
      <w:r w:rsidR="004D76D8">
        <w:rPr>
          <w:lang w:val="en-IL" w:eastAsia="en-US" w:bidi="he-IL"/>
        </w:rPr>
        <w:t>, and I would love to join the efforts on another data-heavy product</w:t>
      </w:r>
      <w:r>
        <w:rPr>
          <w:lang w:val="en-IL" w:eastAsia="en-US" w:bidi="he-IL"/>
        </w:rPr>
        <w:t>. I am a</w:t>
      </w:r>
      <w:r w:rsidR="00C022F0">
        <w:rPr>
          <w:lang w:val="en-IL" w:eastAsia="en-US" w:bidi="he-IL"/>
        </w:rPr>
        <w:t>uthorized</w:t>
      </w:r>
      <w:r w:rsidR="00C022F0" w:rsidRPr="00C022F0">
        <w:rPr>
          <w:lang w:val="en-IL" w:eastAsia="en-US" w:bidi="he-IL"/>
        </w:rPr>
        <w:t xml:space="preserve"> to work in the United States for any employer without sponsorship.</w:t>
      </w:r>
    </w:p>
    <w:sdt>
      <w:sdtPr>
        <w:id w:val="1728489637"/>
        <w:placeholder>
          <w:docPart w:val="0178C3813B985F41988A56E616489667"/>
        </w:placeholder>
        <w:temporary/>
        <w:showingPlcHdr/>
        <w15:appearance w15:val="hidden"/>
      </w:sdtPr>
      <w:sdtContent>
        <w:p w14:paraId="3F718C79" w14:textId="77777777" w:rsidR="00064B64" w:rsidRDefault="00000000">
          <w:pPr>
            <w:pStyle w:val="Heading1"/>
          </w:pPr>
          <w:r>
            <w:t>Experience</w:t>
          </w:r>
        </w:p>
      </w:sdtContent>
    </w:sdt>
    <w:p w14:paraId="269365E5" w14:textId="2257B6C2" w:rsidR="00064B64" w:rsidRPr="003A4B64" w:rsidRDefault="00263D57" w:rsidP="00F6242F">
      <w:pPr>
        <w:rPr>
          <w:b/>
          <w:bCs/>
          <w:rtl/>
          <w:lang w:bidi="he-IL"/>
        </w:rPr>
      </w:pPr>
      <w:proofErr w:type="spellStart"/>
      <w:r w:rsidRPr="003A4B64">
        <w:rPr>
          <w:b/>
          <w:bCs/>
        </w:rPr>
        <w:t>Localize</w:t>
      </w:r>
      <w:r w:rsidR="004471FE" w:rsidRPr="003A4B64">
        <w:rPr>
          <w:b/>
          <w:bCs/>
        </w:rPr>
        <w:t>OS</w:t>
      </w:r>
      <w:proofErr w:type="spellEnd"/>
      <w:r w:rsidR="00F6242F" w:rsidRPr="003A4B64">
        <w:rPr>
          <w:b/>
          <w:bCs/>
        </w:rPr>
        <w:t xml:space="preserve"> | </w:t>
      </w:r>
      <w:r w:rsidRPr="003A4B64">
        <w:rPr>
          <w:b/>
          <w:bCs/>
        </w:rPr>
        <w:t xml:space="preserve">Data </w:t>
      </w:r>
      <w:r w:rsidR="00884C32">
        <w:rPr>
          <w:b/>
          <w:bCs/>
        </w:rPr>
        <w:t xml:space="preserve">Science </w:t>
      </w:r>
      <w:r w:rsidRPr="003A4B64">
        <w:rPr>
          <w:b/>
          <w:bCs/>
        </w:rPr>
        <w:t>Analyst | 2023</w:t>
      </w:r>
      <w:r w:rsidR="004471FE" w:rsidRPr="003A4B64">
        <w:rPr>
          <w:b/>
          <w:bCs/>
        </w:rPr>
        <w:t xml:space="preserve"> </w:t>
      </w:r>
      <w:r w:rsidRPr="003A4B64">
        <w:rPr>
          <w:b/>
          <w:bCs/>
        </w:rPr>
        <w:t>-</w:t>
      </w:r>
      <w:r w:rsidR="004471FE" w:rsidRPr="003A4B64">
        <w:rPr>
          <w:b/>
          <w:bCs/>
        </w:rPr>
        <w:t xml:space="preserve"> </w:t>
      </w:r>
      <w:r w:rsidRPr="003A4B64">
        <w:rPr>
          <w:b/>
          <w:bCs/>
        </w:rPr>
        <w:t>2024</w:t>
      </w:r>
    </w:p>
    <w:p w14:paraId="7B21947E" w14:textId="5E8D95C7" w:rsidR="003E393B" w:rsidRPr="003E393B" w:rsidRDefault="003E393B" w:rsidP="003E393B">
      <w:pPr>
        <w:pStyle w:val="ListBullet"/>
      </w:pPr>
      <w:r w:rsidRPr="003E393B">
        <w:t>Developed and automated a </w:t>
      </w:r>
      <w:r w:rsidRPr="003E393B">
        <w:rPr>
          <w:b/>
          <w:bCs/>
        </w:rPr>
        <w:t>Python-based data pipeline</w:t>
      </w:r>
      <w:r w:rsidR="000D1D97">
        <w:rPr>
          <w:b/>
          <w:bCs/>
        </w:rPr>
        <w:t xml:space="preserve"> </w:t>
      </w:r>
      <w:r w:rsidR="007C3248">
        <w:rPr>
          <w:b/>
          <w:bCs/>
        </w:rPr>
        <w:t>proof of concept</w:t>
      </w:r>
      <w:r w:rsidRPr="003E393B">
        <w:t xml:space="preserve"> for extracting, cleaning, and formatting structured and unstructured data from client CSV files, reducing manual data </w:t>
      </w:r>
      <w:r w:rsidR="00776AA0">
        <w:t>ingest</w:t>
      </w:r>
      <w:r w:rsidRPr="003E393B">
        <w:t xml:space="preserve"> time</w:t>
      </w:r>
      <w:r w:rsidR="00776AA0">
        <w:t>s</w:t>
      </w:r>
      <w:r w:rsidRPr="003E393B">
        <w:t xml:space="preserve"> by </w:t>
      </w:r>
      <w:r>
        <w:t>95</w:t>
      </w:r>
      <w:r w:rsidRPr="003E393B">
        <w:t>%</w:t>
      </w:r>
      <w:r w:rsidR="00776AA0">
        <w:t xml:space="preserve">. Data ingest required at least two dedicated team members before this tool; after, it became a small daily task, freeing resources for bigger challenges. </w:t>
      </w:r>
    </w:p>
    <w:p w14:paraId="524A9E08" w14:textId="4EA61397" w:rsidR="003E393B" w:rsidRPr="003E393B" w:rsidRDefault="003E393B" w:rsidP="003E393B">
      <w:pPr>
        <w:pStyle w:val="ListBullet"/>
        <w:rPr>
          <w:lang w:val="en-IL" w:eastAsia="en-US" w:bidi="he-IL"/>
        </w:rPr>
      </w:pPr>
      <w:r w:rsidRPr="003E393B">
        <w:rPr>
          <w:lang w:val="en-IL" w:eastAsia="en-US" w:bidi="he-IL"/>
        </w:rPr>
        <w:t>Led the design and implementation of a </w:t>
      </w:r>
      <w:r w:rsidR="00010F09">
        <w:rPr>
          <w:b/>
          <w:bCs/>
          <w:lang w:val="en-IL" w:eastAsia="en-US" w:bidi="he-IL"/>
        </w:rPr>
        <w:t>content filtering</w:t>
      </w:r>
      <w:r w:rsidRPr="003E393B">
        <w:rPr>
          <w:b/>
          <w:bCs/>
          <w:lang w:val="en-IL" w:eastAsia="en-US" w:bidi="he-IL"/>
        </w:rPr>
        <w:t xml:space="preserve"> </w:t>
      </w:r>
      <w:r w:rsidR="000D1D97">
        <w:rPr>
          <w:b/>
          <w:bCs/>
          <w:lang w:val="en-IL" w:eastAsia="en-US" w:bidi="he-IL"/>
        </w:rPr>
        <w:t xml:space="preserve">feature </w:t>
      </w:r>
      <w:r w:rsidR="000D1D97" w:rsidRPr="000D1D97">
        <w:rPr>
          <w:lang w:val="en-IL" w:eastAsia="en-US" w:bidi="he-IL"/>
        </w:rPr>
        <w:t xml:space="preserve">in existing </w:t>
      </w:r>
      <w:r w:rsidRPr="000D1D97">
        <w:rPr>
          <w:lang w:val="en-IL" w:eastAsia="en-US" w:bidi="he-IL"/>
        </w:rPr>
        <w:t>recommendation system to match geographic</w:t>
      </w:r>
      <w:r w:rsidRPr="003E393B">
        <w:rPr>
          <w:lang w:val="en-IL" w:eastAsia="en-US" w:bidi="he-IL"/>
        </w:rPr>
        <w:t xml:space="preserve"> regions based on user preferences, increasing relevant listing engagement by </w:t>
      </w:r>
      <w:r>
        <w:rPr>
          <w:lang w:val="en-IL" w:eastAsia="en-US" w:bidi="he-IL"/>
        </w:rPr>
        <w:t>32</w:t>
      </w:r>
      <w:r w:rsidRPr="003E393B">
        <w:rPr>
          <w:lang w:val="en-IL" w:eastAsia="en-US" w:bidi="he-IL"/>
        </w:rPr>
        <w:t>% after successful A/B testing.</w:t>
      </w:r>
    </w:p>
    <w:p w14:paraId="139D8747" w14:textId="3885DE0E" w:rsidR="003E393B" w:rsidRDefault="003E393B" w:rsidP="003E393B">
      <w:pPr>
        <w:pStyle w:val="ListBullet"/>
        <w:rPr>
          <w:lang w:val="en-IL" w:eastAsia="en-US" w:bidi="he-IL"/>
        </w:rPr>
      </w:pPr>
      <w:r w:rsidRPr="003E393B">
        <w:rPr>
          <w:lang w:val="en-IL" w:eastAsia="en-US" w:bidi="he-IL"/>
        </w:rPr>
        <w:t>Built and integrated </w:t>
      </w:r>
      <w:r w:rsidRPr="003E393B">
        <w:rPr>
          <w:b/>
          <w:bCs/>
          <w:lang w:val="en-IL" w:eastAsia="en-US" w:bidi="he-IL"/>
        </w:rPr>
        <w:t>NLP classifiers</w:t>
      </w:r>
      <w:r w:rsidRPr="003E393B">
        <w:rPr>
          <w:lang w:val="en-IL" w:eastAsia="en-US" w:bidi="he-IL"/>
        </w:rPr>
        <w:t> using custom </w:t>
      </w:r>
      <w:r w:rsidRPr="003A4B64">
        <w:rPr>
          <w:lang w:val="en-IL" w:eastAsia="en-US" w:bidi="he-IL"/>
        </w:rPr>
        <w:t>ChatGPT prompts</w:t>
      </w:r>
      <w:r w:rsidRPr="003E393B">
        <w:rPr>
          <w:lang w:val="en-IL" w:eastAsia="en-US" w:bidi="he-IL"/>
        </w:rPr>
        <w:t> to extract structured information from user</w:t>
      </w:r>
      <w:r w:rsidR="000D1D97">
        <w:rPr>
          <w:lang w:val="en-IL" w:eastAsia="en-US" w:bidi="he-IL"/>
        </w:rPr>
        <w:t>s’ natural</w:t>
      </w:r>
      <w:r w:rsidRPr="003E393B">
        <w:rPr>
          <w:lang w:val="en-IL" w:eastAsia="en-US" w:bidi="he-IL"/>
        </w:rPr>
        <w:t xml:space="preserve"> SMS messages, ensuring </w:t>
      </w:r>
      <w:r w:rsidR="000D1D97">
        <w:rPr>
          <w:lang w:val="en-IL" w:eastAsia="en-US" w:bidi="he-IL"/>
        </w:rPr>
        <w:t>appropriate</w:t>
      </w:r>
      <w:r w:rsidRPr="003E393B">
        <w:rPr>
          <w:lang w:val="en-IL" w:eastAsia="en-US" w:bidi="he-IL"/>
        </w:rPr>
        <w:t xml:space="preserve"> data handling.</w:t>
      </w:r>
    </w:p>
    <w:p w14:paraId="76348172" w14:textId="118C85BB" w:rsidR="000D1D97" w:rsidRPr="003E393B" w:rsidRDefault="000D1D97" w:rsidP="003E393B">
      <w:pPr>
        <w:pStyle w:val="ListBullet"/>
        <w:rPr>
          <w:lang w:val="en-IL" w:eastAsia="en-US" w:bidi="he-IL"/>
        </w:rPr>
      </w:pPr>
      <w:r>
        <w:rPr>
          <w:lang w:val="en-IL" w:eastAsia="en-US" w:bidi="he-IL"/>
        </w:rPr>
        <w:t>Created Looker dashboards</w:t>
      </w:r>
      <w:r w:rsidR="00776AA0">
        <w:rPr>
          <w:lang w:val="en-IL" w:eastAsia="en-US" w:bidi="he-IL"/>
        </w:rPr>
        <w:t xml:space="preserve"> and presentations</w:t>
      </w:r>
      <w:r>
        <w:rPr>
          <w:lang w:val="en-IL" w:eastAsia="en-US" w:bidi="he-IL"/>
        </w:rPr>
        <w:t xml:space="preserve"> for various product needs</w:t>
      </w:r>
      <w:r w:rsidR="00776AA0">
        <w:rPr>
          <w:lang w:val="en-IL" w:eastAsia="en-US" w:bidi="he-IL"/>
        </w:rPr>
        <w:t xml:space="preserve"> – chatbot preformance, SMS errors, optimal timing, and more</w:t>
      </w:r>
      <w:r>
        <w:rPr>
          <w:lang w:val="en-IL" w:eastAsia="en-US" w:bidi="he-IL"/>
        </w:rPr>
        <w:t xml:space="preserve">. </w:t>
      </w:r>
    </w:p>
    <w:p w14:paraId="3CB78367" w14:textId="348AFD46" w:rsidR="00F4614D" w:rsidRPr="003A4B64" w:rsidRDefault="00042FF1" w:rsidP="00F4614D">
      <w:pPr>
        <w:pStyle w:val="ListBullet"/>
        <w:numPr>
          <w:ilvl w:val="0"/>
          <w:numId w:val="0"/>
        </w:numPr>
        <w:ind w:left="216" w:hanging="216"/>
        <w:rPr>
          <w:b/>
          <w:bCs/>
          <w:lang w:eastAsia="en-US" w:bidi="he-IL"/>
        </w:rPr>
      </w:pPr>
      <w:r w:rsidRPr="003A4B64">
        <w:rPr>
          <w:b/>
          <w:bCs/>
          <w:lang w:eastAsia="en-US" w:bidi="he-IL"/>
        </w:rPr>
        <w:t xml:space="preserve">Research </w:t>
      </w:r>
      <w:r w:rsidR="002B043B" w:rsidRPr="003A4B64">
        <w:rPr>
          <w:b/>
          <w:bCs/>
          <w:lang w:eastAsia="en-US" w:bidi="he-IL"/>
        </w:rPr>
        <w:t>| 20</w:t>
      </w:r>
      <w:r w:rsidR="00A85830" w:rsidRPr="003A4B64">
        <w:rPr>
          <w:b/>
          <w:bCs/>
          <w:lang w:eastAsia="en-US" w:bidi="he-IL"/>
        </w:rPr>
        <w:t>20</w:t>
      </w:r>
      <w:r w:rsidR="002B043B" w:rsidRPr="003A4B64">
        <w:rPr>
          <w:b/>
          <w:bCs/>
          <w:lang w:eastAsia="en-US" w:bidi="he-IL"/>
        </w:rPr>
        <w:t xml:space="preserve"> – 2024 </w:t>
      </w:r>
    </w:p>
    <w:p w14:paraId="4A896799" w14:textId="1EBA3CCE" w:rsidR="002B043B" w:rsidRDefault="002B043B" w:rsidP="007C3248">
      <w:pPr>
        <w:pStyle w:val="ListBullet"/>
        <w:rPr>
          <w:lang w:val="en-IL" w:eastAsia="en-US" w:bidi="he-IL"/>
        </w:rPr>
      </w:pPr>
      <w:r w:rsidRPr="002B043B">
        <w:rPr>
          <w:lang w:val="en-IL" w:eastAsia="en-US" w:bidi="he-IL"/>
        </w:rPr>
        <w:t>Applied</w:t>
      </w:r>
      <w:r w:rsidR="007C3248" w:rsidRPr="002B043B">
        <w:rPr>
          <w:b/>
          <w:bCs/>
          <w:lang w:val="en-IL" w:eastAsia="en-US" w:bidi="he-IL"/>
        </w:rPr>
        <w:t xml:space="preserve"> </w:t>
      </w:r>
      <w:r w:rsidRPr="002B043B">
        <w:rPr>
          <w:b/>
          <w:bCs/>
          <w:lang w:val="en-IL" w:eastAsia="en-US" w:bidi="he-IL"/>
        </w:rPr>
        <w:t>NLP techniques</w:t>
      </w:r>
      <w:r w:rsidRPr="002B043B">
        <w:rPr>
          <w:lang w:val="en-IL" w:eastAsia="en-US" w:bidi="he-IL"/>
        </w:rPr>
        <w:t xml:space="preserve"> and </w:t>
      </w:r>
      <w:r w:rsidRPr="002B043B">
        <w:rPr>
          <w:b/>
          <w:bCs/>
          <w:lang w:val="en-IL" w:eastAsia="en-US" w:bidi="he-IL"/>
        </w:rPr>
        <w:t>statistical methods</w:t>
      </w:r>
      <w:r w:rsidRPr="002B043B">
        <w:rPr>
          <w:lang w:val="en-IL" w:eastAsia="en-US" w:bidi="he-IL"/>
        </w:rPr>
        <w:t xml:space="preserve"> to </w:t>
      </w:r>
      <w:r w:rsidR="007C3248">
        <w:rPr>
          <w:lang w:val="en-IL" w:eastAsia="en-US" w:bidi="he-IL"/>
        </w:rPr>
        <w:t xml:space="preserve">perform research using </w:t>
      </w:r>
      <w:r w:rsidRPr="002B043B">
        <w:rPr>
          <w:lang w:val="en-IL" w:eastAsia="en-US" w:bidi="he-IL"/>
        </w:rPr>
        <w:t>large text datasets, honing skills in data wrangling, feature extraction, and linguistic analysis using Python.</w:t>
      </w:r>
    </w:p>
    <w:p w14:paraId="77702612" w14:textId="2A28C8C5" w:rsidR="007C3248" w:rsidRPr="007C3248" w:rsidRDefault="007C3248" w:rsidP="007C3248">
      <w:pPr>
        <w:pStyle w:val="ListBullet"/>
        <w:rPr>
          <w:lang w:val="en-IL" w:eastAsia="en-US" w:bidi="he-IL"/>
        </w:rPr>
      </w:pPr>
      <w:r>
        <w:rPr>
          <w:lang w:val="en-IL" w:eastAsia="en-US" w:bidi="he-IL"/>
        </w:rPr>
        <w:t xml:space="preserve">Assisted in statistical analysis – using appropriate statistical tests and drawing competent conclusions based on results with consideration of linguistic theory. </w:t>
      </w:r>
    </w:p>
    <w:p w14:paraId="073D8346" w14:textId="64EE2CEF" w:rsidR="00F4614D" w:rsidRPr="003A4B64" w:rsidRDefault="00F4614D" w:rsidP="00F4614D">
      <w:pPr>
        <w:pStyle w:val="ListBullet"/>
        <w:numPr>
          <w:ilvl w:val="0"/>
          <w:numId w:val="0"/>
        </w:numPr>
        <w:ind w:left="216" w:hanging="216"/>
        <w:rPr>
          <w:b/>
          <w:bCs/>
          <w:lang w:eastAsia="en-US" w:bidi="he-IL"/>
        </w:rPr>
      </w:pPr>
      <w:proofErr w:type="spellStart"/>
      <w:r w:rsidRPr="003A4B64">
        <w:rPr>
          <w:b/>
          <w:bCs/>
          <w:lang w:eastAsia="en-US" w:bidi="he-IL"/>
        </w:rPr>
        <w:lastRenderedPageBreak/>
        <w:t>Operad</w:t>
      </w:r>
      <w:proofErr w:type="spellEnd"/>
      <w:r w:rsidRPr="003A4B64">
        <w:rPr>
          <w:b/>
          <w:bCs/>
          <w:lang w:eastAsia="en-US" w:bidi="he-IL"/>
        </w:rPr>
        <w:t xml:space="preserve"> | </w:t>
      </w:r>
      <w:r w:rsidR="007C3248">
        <w:rPr>
          <w:b/>
          <w:bCs/>
          <w:lang w:eastAsia="en-US" w:bidi="he-IL"/>
        </w:rPr>
        <w:t xml:space="preserve">Marketing Analyst </w:t>
      </w:r>
      <w:r w:rsidRPr="003A4B64">
        <w:rPr>
          <w:b/>
          <w:bCs/>
          <w:lang w:eastAsia="en-US" w:bidi="he-IL"/>
        </w:rPr>
        <w:t>| 2017 – 2019</w:t>
      </w:r>
    </w:p>
    <w:p w14:paraId="5B1719FD" w14:textId="356A0318" w:rsidR="00F4614D" w:rsidRPr="00F4614D" w:rsidRDefault="00F4614D" w:rsidP="00F4614D">
      <w:pPr>
        <w:pStyle w:val="ListBullet"/>
        <w:rPr>
          <w:lang w:val="en-IL"/>
        </w:rPr>
      </w:pPr>
      <w:r w:rsidRPr="00F4614D">
        <w:rPr>
          <w:lang w:val="en-IL"/>
        </w:rPr>
        <w:t>Delivered regular performance reports to C-level executives, translating complex metrics into clear insights to guide business decisions.</w:t>
      </w:r>
    </w:p>
    <w:p w14:paraId="58F76AAD" w14:textId="52D33304" w:rsidR="00F4614D" w:rsidRPr="00F4614D" w:rsidRDefault="00F4614D" w:rsidP="00F4614D">
      <w:pPr>
        <w:pStyle w:val="ListBullet"/>
        <w:rPr>
          <w:lang w:val="en-IL"/>
        </w:rPr>
      </w:pPr>
      <w:r w:rsidRPr="00F4614D">
        <w:rPr>
          <w:lang w:val="en-IL"/>
        </w:rPr>
        <w:t>Developed and implemented </w:t>
      </w:r>
      <w:r w:rsidRPr="007C3248">
        <w:rPr>
          <w:lang w:val="en-IL"/>
        </w:rPr>
        <w:t>data-driven SEO strategies </w:t>
      </w:r>
      <w:r w:rsidRPr="00F4614D">
        <w:rPr>
          <w:lang w:val="en-IL"/>
        </w:rPr>
        <w:t>(technical optimizations, content structuring), improving organic traffic and user acquisition</w:t>
      </w:r>
      <w:r w:rsidR="007C3248">
        <w:rPr>
          <w:lang w:val="en-IL"/>
        </w:rPr>
        <w:t xml:space="preserve"> by 30-60% YoY</w:t>
      </w:r>
      <w:r w:rsidRPr="00F4614D">
        <w:rPr>
          <w:lang w:val="en-IL"/>
        </w:rPr>
        <w:t>.</w:t>
      </w:r>
      <w:r>
        <w:rPr>
          <w:lang w:val="en-IL"/>
        </w:rPr>
        <w:t xml:space="preserve"> </w:t>
      </w:r>
    </w:p>
    <w:p w14:paraId="58AB0356" w14:textId="40AA33CB" w:rsidR="00F4614D" w:rsidRDefault="00F4614D" w:rsidP="00F4614D">
      <w:pPr>
        <w:pStyle w:val="ListBullet"/>
        <w:rPr>
          <w:lang w:val="en-IL"/>
        </w:rPr>
      </w:pPr>
      <w:r w:rsidRPr="00F4614D">
        <w:rPr>
          <w:lang w:val="en-IL"/>
        </w:rPr>
        <w:t>Analyzed performance data from tools like Google Analytics, providing clients with actionable insights and recommendations</w:t>
      </w:r>
      <w:r>
        <w:rPr>
          <w:lang w:val="en-IL"/>
        </w:rPr>
        <w:t xml:space="preserve">. </w:t>
      </w:r>
    </w:p>
    <w:sdt>
      <w:sdtPr>
        <w:id w:val="720946933"/>
        <w:placeholder>
          <w:docPart w:val="F387F30740019648BD4C1723D7F4BC61"/>
        </w:placeholder>
        <w:temporary/>
        <w:showingPlcHdr/>
        <w15:appearance w15:val="hidden"/>
      </w:sdtPr>
      <w:sdtContent>
        <w:p w14:paraId="1941C340" w14:textId="77777777" w:rsidR="00064B64" w:rsidRDefault="00000000">
          <w:pPr>
            <w:pStyle w:val="Heading1"/>
          </w:pPr>
          <w:r>
            <w:t>Education</w:t>
          </w:r>
        </w:p>
      </w:sdtContent>
    </w:sdt>
    <w:p w14:paraId="0AEC2986" w14:textId="53E8C8EC" w:rsidR="00064B64" w:rsidRDefault="00263D57">
      <w:r>
        <w:t>M.A. in Linguistics</w:t>
      </w:r>
      <w:r w:rsidR="00A85830">
        <w:t xml:space="preserve"> (STEM field)</w:t>
      </w:r>
      <w:r>
        <w:t xml:space="preserve"> from Tel Aviv University </w:t>
      </w:r>
      <w:r w:rsidR="003E393B">
        <w:t xml:space="preserve">| 2022 </w:t>
      </w:r>
      <w:r w:rsidR="00A85830">
        <w:t>–</w:t>
      </w:r>
      <w:r w:rsidR="003E393B">
        <w:t xml:space="preserve"> 2024</w:t>
      </w:r>
    </w:p>
    <w:p w14:paraId="67F24AF9" w14:textId="0642D70E" w:rsidR="00A85830" w:rsidRPr="00F4614D" w:rsidRDefault="00A85830" w:rsidP="00A85830">
      <w:pPr>
        <w:pStyle w:val="ListBullet"/>
        <w:rPr>
          <w:lang w:val="en-IL"/>
        </w:rPr>
      </w:pPr>
      <w:r>
        <w:rPr>
          <w:lang w:val="en-IL"/>
        </w:rPr>
        <w:t xml:space="preserve">Graduated Magna Cum Laude </w:t>
      </w:r>
    </w:p>
    <w:p w14:paraId="59FF953B" w14:textId="32BE58A7" w:rsidR="006362E8" w:rsidRDefault="006362E8">
      <w:r>
        <w:t xml:space="preserve">B.A. in </w:t>
      </w:r>
      <w:r w:rsidR="003E393B">
        <w:t>Management</w:t>
      </w:r>
      <w:r>
        <w:t xml:space="preserve"> and </w:t>
      </w:r>
      <w:r w:rsidR="003E393B">
        <w:t xml:space="preserve">Linguistics </w:t>
      </w:r>
      <w:r>
        <w:t>(double major)</w:t>
      </w:r>
      <w:r w:rsidR="003E393B">
        <w:t xml:space="preserve"> | 20</w:t>
      </w:r>
      <w:r w:rsidR="00A85830">
        <w:t>20</w:t>
      </w:r>
      <w:r w:rsidR="003E393B">
        <w:t xml:space="preserve"> </w:t>
      </w:r>
      <w:r w:rsidR="00A85830">
        <w:t>–</w:t>
      </w:r>
      <w:r w:rsidR="003E393B">
        <w:t xml:space="preserve"> 202</w:t>
      </w:r>
      <w:r w:rsidR="00A85830">
        <w:t>3</w:t>
      </w:r>
    </w:p>
    <w:p w14:paraId="41569E71" w14:textId="00A5F09A" w:rsidR="003276D3" w:rsidRDefault="004471FE" w:rsidP="003276D3">
      <w:pPr>
        <w:pStyle w:val="Heading1"/>
      </w:pPr>
      <w:r>
        <w:t>Skills</w:t>
      </w:r>
    </w:p>
    <w:p w14:paraId="703DB476" w14:textId="2D359BA5" w:rsidR="007C3248" w:rsidRDefault="007C3248" w:rsidP="003E67F6">
      <w:r>
        <w:t>SQL, Microsoft Excel, Looker</w:t>
      </w:r>
    </w:p>
    <w:p w14:paraId="1CCD39EB" w14:textId="0FFEA995" w:rsidR="007C3248" w:rsidRDefault="003276D3" w:rsidP="007C3248">
      <w:r>
        <w:t>Python</w:t>
      </w:r>
      <w:r w:rsidR="00146D4B">
        <w:t>:</w:t>
      </w:r>
      <w:r>
        <w:t xml:space="preserve"> pandas, </w:t>
      </w:r>
      <w:proofErr w:type="spellStart"/>
      <w:r>
        <w:t>SciKit</w:t>
      </w:r>
      <w:proofErr w:type="spellEnd"/>
      <w:r>
        <w:t xml:space="preserve">, NumPy, </w:t>
      </w:r>
      <w:proofErr w:type="spellStart"/>
      <w:r>
        <w:t>Mat</w:t>
      </w:r>
      <w:r w:rsidR="000C5CF6">
        <w:t>P</w:t>
      </w:r>
      <w:r>
        <w:t>lotLib</w:t>
      </w:r>
      <w:proofErr w:type="spellEnd"/>
      <w:r>
        <w:t xml:space="preserve">, Seaborn, </w:t>
      </w:r>
      <w:r w:rsidR="00D92A24">
        <w:t xml:space="preserve">scikit-learn, </w:t>
      </w:r>
      <w:r>
        <w:t>OpenAI</w:t>
      </w:r>
    </w:p>
    <w:p w14:paraId="1C59818B" w14:textId="5439530B" w:rsidR="003F3D5E" w:rsidRDefault="003F3D5E" w:rsidP="007C3248">
      <w:r>
        <w:t xml:space="preserve">General: </w:t>
      </w:r>
      <w:r>
        <w:rPr>
          <w:lang w:val="en-IL" w:eastAsia="en-US" w:bidi="he-IL"/>
        </w:rPr>
        <w:t>data science, machine learning models,</w:t>
      </w:r>
      <w:r>
        <w:rPr>
          <w:lang w:val="en-IL" w:eastAsia="en-US" w:bidi="he-IL"/>
        </w:rPr>
        <w:t xml:space="preserve"> feature engineering, </w:t>
      </w:r>
    </w:p>
    <w:sdt>
      <w:sdtPr>
        <w:id w:val="520597245"/>
        <w:placeholder>
          <w:docPart w:val="CB6AC1AD44B46148902AD2B27BBD5BEC"/>
        </w:placeholder>
        <w:temporary/>
        <w:showingPlcHdr/>
        <w15:appearance w15:val="hidden"/>
      </w:sdtPr>
      <w:sdtContent>
        <w:p w14:paraId="2101A0CB" w14:textId="77777777" w:rsidR="00064B64" w:rsidRDefault="00000000">
          <w:pPr>
            <w:pStyle w:val="Heading1"/>
          </w:pPr>
          <w:r>
            <w:t>Awards and Acknowledgements</w:t>
          </w:r>
        </w:p>
      </w:sdtContent>
    </w:sdt>
    <w:p w14:paraId="2A53900E" w14:textId="1391AF07" w:rsidR="003A4B64" w:rsidRPr="007C3248" w:rsidRDefault="003A4B64" w:rsidP="007C3248">
      <w:pPr>
        <w:pStyle w:val="ListBullet"/>
        <w:rPr>
          <w:lang w:val="en-IL"/>
        </w:rPr>
      </w:pPr>
      <w:r w:rsidRPr="003A4B64">
        <w:rPr>
          <w:b/>
          <w:bCs/>
          <w:lang w:val="en-IL"/>
        </w:rPr>
        <w:t xml:space="preserve">First Place, </w:t>
      </w:r>
      <w:r>
        <w:rPr>
          <w:b/>
          <w:bCs/>
          <w:lang w:val="en-IL"/>
        </w:rPr>
        <w:t>LocalizeOS</w:t>
      </w:r>
      <w:r w:rsidRPr="003A4B64">
        <w:rPr>
          <w:b/>
          <w:bCs/>
          <w:lang w:val="en-IL"/>
        </w:rPr>
        <w:t xml:space="preserve"> Hackathon</w:t>
      </w:r>
      <w:r w:rsidRPr="003A4B64">
        <w:rPr>
          <w:lang w:val="en-IL"/>
        </w:rPr>
        <w:t> – Developed a </w:t>
      </w:r>
      <w:r w:rsidRPr="007C3248">
        <w:rPr>
          <w:lang w:val="en-IL"/>
        </w:rPr>
        <w:t>Python-based tool</w:t>
      </w:r>
      <w:r w:rsidRPr="003A4B64">
        <w:rPr>
          <w:lang w:val="en-IL"/>
        </w:rPr>
        <w:t> using </w:t>
      </w:r>
      <w:r w:rsidRPr="007C3248">
        <w:rPr>
          <w:lang w:val="en-IL"/>
        </w:rPr>
        <w:t>ChatGPT</w:t>
      </w:r>
      <w:r w:rsidRPr="003A4B64">
        <w:rPr>
          <w:lang w:val="en-IL"/>
        </w:rPr>
        <w:t> to extract</w:t>
      </w:r>
      <w:r w:rsidR="007C3248">
        <w:rPr>
          <w:lang w:val="en-IL"/>
        </w:rPr>
        <w:t xml:space="preserve">, structure and format </w:t>
      </w:r>
      <w:r w:rsidRPr="003A4B64">
        <w:rPr>
          <w:lang w:val="en-IL"/>
        </w:rPr>
        <w:t>unstructured data from client</w:t>
      </w:r>
      <w:r w:rsidR="007C3248">
        <w:rPr>
          <w:lang w:val="en-IL"/>
        </w:rPr>
        <w:t>-provided natural text data sources, considering context. This solution won as it a</w:t>
      </w:r>
      <w:r w:rsidRPr="007C3248">
        <w:rPr>
          <w:lang w:val="en-IL"/>
        </w:rPr>
        <w:t>ddress</w:t>
      </w:r>
      <w:r w:rsidR="007C3248">
        <w:rPr>
          <w:lang w:val="en-IL"/>
        </w:rPr>
        <w:t>ed</w:t>
      </w:r>
      <w:r w:rsidRPr="007C3248">
        <w:rPr>
          <w:lang w:val="en-IL"/>
        </w:rPr>
        <w:t xml:space="preserve"> a critical business challenge </w:t>
      </w:r>
      <w:r w:rsidR="007C3248">
        <w:rPr>
          <w:lang w:val="en-IL"/>
        </w:rPr>
        <w:t xml:space="preserve">(low-quality strcutured data hindering recommender efficency) and was a working proof of concept. </w:t>
      </w:r>
    </w:p>
    <w:p w14:paraId="4DA8713F" w14:textId="538E9DBF" w:rsidR="003276D3" w:rsidRPr="003A4B64" w:rsidRDefault="003276D3" w:rsidP="003E393B">
      <w:pPr>
        <w:pStyle w:val="ListBullet"/>
        <w:numPr>
          <w:ilvl w:val="0"/>
          <w:numId w:val="0"/>
        </w:numPr>
        <w:ind w:left="216"/>
        <w:rPr>
          <w:lang w:val="en-IL"/>
        </w:rPr>
      </w:pPr>
    </w:p>
    <w:sectPr w:rsidR="003276D3" w:rsidRPr="003A4B64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B372B" w14:textId="77777777" w:rsidR="001551E9" w:rsidRDefault="001551E9">
      <w:r>
        <w:separator/>
      </w:r>
    </w:p>
  </w:endnote>
  <w:endnote w:type="continuationSeparator" w:id="0">
    <w:p w14:paraId="44231F2A" w14:textId="77777777" w:rsidR="001551E9" w:rsidRDefault="0015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77560" w14:textId="77777777" w:rsidR="00064B64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6B6DE" w14:textId="77777777" w:rsidR="001551E9" w:rsidRDefault="001551E9">
      <w:r>
        <w:separator/>
      </w:r>
    </w:p>
  </w:footnote>
  <w:footnote w:type="continuationSeparator" w:id="0">
    <w:p w14:paraId="24696775" w14:textId="77777777" w:rsidR="001551E9" w:rsidRDefault="00155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A85C" w14:textId="77777777" w:rsidR="00064B64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C3F55FA" wp14:editId="44D2245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B0767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F6C8" w14:textId="77777777" w:rsidR="00064B64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C84916" wp14:editId="3AA8AF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4F77CE" w14:textId="77777777" w:rsidR="00064B64" w:rsidRDefault="00064B6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CC8491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44F77CE" w14:textId="77777777" w:rsidR="00064B64" w:rsidRDefault="00064B6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CC2B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F26D1"/>
    <w:multiLevelType w:val="multilevel"/>
    <w:tmpl w:val="B354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33408">
    <w:abstractNumId w:val="9"/>
  </w:num>
  <w:num w:numId="2" w16cid:durableId="329480125">
    <w:abstractNumId w:val="12"/>
  </w:num>
  <w:num w:numId="3" w16cid:durableId="720860391">
    <w:abstractNumId w:val="10"/>
  </w:num>
  <w:num w:numId="4" w16cid:durableId="1292244450">
    <w:abstractNumId w:val="7"/>
  </w:num>
  <w:num w:numId="5" w16cid:durableId="171384866">
    <w:abstractNumId w:val="6"/>
  </w:num>
  <w:num w:numId="6" w16cid:durableId="1644893670">
    <w:abstractNumId w:val="5"/>
  </w:num>
  <w:num w:numId="7" w16cid:durableId="1157763286">
    <w:abstractNumId w:val="4"/>
  </w:num>
  <w:num w:numId="8" w16cid:durableId="1552495006">
    <w:abstractNumId w:val="8"/>
  </w:num>
  <w:num w:numId="9" w16cid:durableId="1302493629">
    <w:abstractNumId w:val="3"/>
  </w:num>
  <w:num w:numId="10" w16cid:durableId="1693190878">
    <w:abstractNumId w:val="2"/>
  </w:num>
  <w:num w:numId="11" w16cid:durableId="212011719">
    <w:abstractNumId w:val="1"/>
  </w:num>
  <w:num w:numId="12" w16cid:durableId="804662964">
    <w:abstractNumId w:val="0"/>
  </w:num>
  <w:num w:numId="13" w16cid:durableId="1219970423">
    <w:abstractNumId w:val="13"/>
  </w:num>
  <w:num w:numId="14" w16cid:durableId="2028284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0"/>
    <w:rsid w:val="00010F09"/>
    <w:rsid w:val="00042FF1"/>
    <w:rsid w:val="00064B64"/>
    <w:rsid w:val="0009021D"/>
    <w:rsid w:val="000C5CF6"/>
    <w:rsid w:val="000D0A9D"/>
    <w:rsid w:val="000D1D97"/>
    <w:rsid w:val="00102F1E"/>
    <w:rsid w:val="00146D4B"/>
    <w:rsid w:val="001551E9"/>
    <w:rsid w:val="001D6ADE"/>
    <w:rsid w:val="002168C9"/>
    <w:rsid w:val="00263D57"/>
    <w:rsid w:val="00283185"/>
    <w:rsid w:val="002B043B"/>
    <w:rsid w:val="002C1432"/>
    <w:rsid w:val="003276D3"/>
    <w:rsid w:val="003A328E"/>
    <w:rsid w:val="003A4B64"/>
    <w:rsid w:val="003B1AA6"/>
    <w:rsid w:val="003E393B"/>
    <w:rsid w:val="003E4157"/>
    <w:rsid w:val="003E67F6"/>
    <w:rsid w:val="003F3D5E"/>
    <w:rsid w:val="00400D86"/>
    <w:rsid w:val="00423577"/>
    <w:rsid w:val="004471FE"/>
    <w:rsid w:val="00457EDA"/>
    <w:rsid w:val="00491181"/>
    <w:rsid w:val="004C2B70"/>
    <w:rsid w:val="004D76D8"/>
    <w:rsid w:val="004E5CED"/>
    <w:rsid w:val="00540CAA"/>
    <w:rsid w:val="005F0B76"/>
    <w:rsid w:val="006362E8"/>
    <w:rsid w:val="00643FFB"/>
    <w:rsid w:val="00644931"/>
    <w:rsid w:val="00650A1E"/>
    <w:rsid w:val="00651624"/>
    <w:rsid w:val="006923E8"/>
    <w:rsid w:val="006D5C7F"/>
    <w:rsid w:val="006E5B67"/>
    <w:rsid w:val="006F0EF0"/>
    <w:rsid w:val="006F7044"/>
    <w:rsid w:val="0073703B"/>
    <w:rsid w:val="00776AA0"/>
    <w:rsid w:val="007A234E"/>
    <w:rsid w:val="007C3248"/>
    <w:rsid w:val="007E6F3D"/>
    <w:rsid w:val="008150C9"/>
    <w:rsid w:val="008450B4"/>
    <w:rsid w:val="008777FE"/>
    <w:rsid w:val="00884C32"/>
    <w:rsid w:val="008A3AA6"/>
    <w:rsid w:val="008B56FA"/>
    <w:rsid w:val="008C3B4D"/>
    <w:rsid w:val="008D55D4"/>
    <w:rsid w:val="009C30A0"/>
    <w:rsid w:val="00A07A12"/>
    <w:rsid w:val="00A34274"/>
    <w:rsid w:val="00A53A5D"/>
    <w:rsid w:val="00A85830"/>
    <w:rsid w:val="00AD11B5"/>
    <w:rsid w:val="00B04F20"/>
    <w:rsid w:val="00B079F2"/>
    <w:rsid w:val="00C022F0"/>
    <w:rsid w:val="00C65131"/>
    <w:rsid w:val="00C802F1"/>
    <w:rsid w:val="00CB45A6"/>
    <w:rsid w:val="00CD65A5"/>
    <w:rsid w:val="00D05237"/>
    <w:rsid w:val="00D37985"/>
    <w:rsid w:val="00D92A24"/>
    <w:rsid w:val="00DB3480"/>
    <w:rsid w:val="00DC281F"/>
    <w:rsid w:val="00DF72B9"/>
    <w:rsid w:val="00E62244"/>
    <w:rsid w:val="00EE4603"/>
    <w:rsid w:val="00F37D8D"/>
    <w:rsid w:val="00F4614D"/>
    <w:rsid w:val="00F6242F"/>
    <w:rsid w:val="00F93F56"/>
    <w:rsid w:val="00FB0F0B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194D8"/>
  <w15:chartTrackingRefBased/>
  <w15:docId w15:val="{49DF6C43-0347-3C45-AF24-264D8D8A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4471FE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1F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E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a.tsy2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rinCons/RestRec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/Library/Containers/com.microsoft.Word/Data/Library/Application%20Support/Microsoft/Office/16.0/DTS/en-US%7b4559A3E0-6BC4-A44D-85A4-DF21844675E4%7d/%7b2603ED43-D3BE-8F4A-A796-4B0F37423C44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78C3813B985F41988A56E616489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B8949-2E0A-AC41-9781-1CBA1F447E78}"/>
      </w:docPartPr>
      <w:docPartBody>
        <w:p w:rsidR="002814A9" w:rsidRDefault="00000000">
          <w:pPr>
            <w:pStyle w:val="0178C3813B985F41988A56E616489667"/>
          </w:pPr>
          <w:r>
            <w:t>Experience</w:t>
          </w:r>
        </w:p>
      </w:docPartBody>
    </w:docPart>
    <w:docPart>
      <w:docPartPr>
        <w:name w:val="F387F30740019648BD4C1723D7F4B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585BB-819F-3346-B228-695ACE21AE35}"/>
      </w:docPartPr>
      <w:docPartBody>
        <w:p w:rsidR="002814A9" w:rsidRDefault="00000000">
          <w:pPr>
            <w:pStyle w:val="F387F30740019648BD4C1723D7F4BC61"/>
          </w:pPr>
          <w:r>
            <w:t>Education</w:t>
          </w:r>
        </w:p>
      </w:docPartBody>
    </w:docPart>
    <w:docPart>
      <w:docPartPr>
        <w:name w:val="CB6AC1AD44B46148902AD2B27BBD5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9FE6F-71EF-CB47-853A-AFFF880C154E}"/>
      </w:docPartPr>
      <w:docPartBody>
        <w:p w:rsidR="002814A9" w:rsidRDefault="00000000">
          <w:pPr>
            <w:pStyle w:val="CB6AC1AD44B46148902AD2B27BBD5BEC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32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3"/>
    <w:rsid w:val="00013F7A"/>
    <w:rsid w:val="0003509F"/>
    <w:rsid w:val="002814A9"/>
    <w:rsid w:val="00283185"/>
    <w:rsid w:val="00302950"/>
    <w:rsid w:val="0030411F"/>
    <w:rsid w:val="003A2973"/>
    <w:rsid w:val="003A328E"/>
    <w:rsid w:val="004E5CED"/>
    <w:rsid w:val="00643FFB"/>
    <w:rsid w:val="0073703B"/>
    <w:rsid w:val="007B1421"/>
    <w:rsid w:val="008D55D4"/>
    <w:rsid w:val="00981573"/>
    <w:rsid w:val="00A91841"/>
    <w:rsid w:val="00B6159E"/>
    <w:rsid w:val="00C3381F"/>
    <w:rsid w:val="00C5421B"/>
    <w:rsid w:val="00CD65A5"/>
    <w:rsid w:val="00CE4B3D"/>
    <w:rsid w:val="00D05237"/>
    <w:rsid w:val="00E30166"/>
    <w:rsid w:val="00F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8C3813B985F41988A56E616489667">
    <w:name w:val="0178C3813B985F41988A56E61648966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 w:bidi="ar-SA"/>
      <w14:ligatures w14:val="none"/>
    </w:rPr>
  </w:style>
  <w:style w:type="paragraph" w:customStyle="1" w:styleId="F387F30740019648BD4C1723D7F4BC61">
    <w:name w:val="F387F30740019648BD4C1723D7F4BC61"/>
  </w:style>
  <w:style w:type="paragraph" w:customStyle="1" w:styleId="CB6AC1AD44B46148902AD2B27BBD5BEC">
    <w:name w:val="CB6AC1AD44B46148902AD2B27BBD5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{2603ED43-D3BE-8F4A-A796-4B0F37423C44}tf10002074.dotx</Template>
  <TotalTime>1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Tsyganov</dc:creator>
  <cp:keywords/>
  <dc:description/>
  <cp:lastModifiedBy>Lina Tsyganov</cp:lastModifiedBy>
  <cp:revision>3</cp:revision>
  <cp:lastPrinted>2024-10-19T18:19:00Z</cp:lastPrinted>
  <dcterms:created xsi:type="dcterms:W3CDTF">2025-02-02T04:59:00Z</dcterms:created>
  <dcterms:modified xsi:type="dcterms:W3CDTF">2025-02-07T01:01:00Z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